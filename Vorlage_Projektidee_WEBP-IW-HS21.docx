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B09E" w14:textId="4C556417" w:rsidR="00806609" w:rsidRPr="003303BE" w:rsidRDefault="00FB02AB" w:rsidP="003303BE">
      <w:pPr>
        <w:ind w:left="-284"/>
        <w:rPr>
          <w:rFonts w:ascii="Arial" w:hAnsi="Arial" w:cs="Arial"/>
          <w:b/>
        </w:rPr>
      </w:pPr>
      <w:r w:rsidRPr="00683FCD">
        <w:rPr>
          <w:noProof/>
        </w:rPr>
        <w:drawing>
          <wp:inline distT="0" distB="0" distL="0" distR="0" wp14:anchorId="52A4332A" wp14:editId="6E5EF7CD">
            <wp:extent cx="2514600" cy="412750"/>
            <wp:effectExtent l="0" t="0" r="0" b="0"/>
            <wp:docPr id="1" name="Grafik 39" descr="Beschreibung: C:\Users\studermartin\AppData\Local\Microsoft\Windows\INetCache\Content.Word\FHGR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9" descr="Beschreibung: C:\Users\studermartin\AppData\Local\Microsoft\Windows\INetCache\Content.Word\FHGR_rgb_granit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875A" w14:textId="77777777" w:rsidR="00806609" w:rsidRDefault="00806609" w:rsidP="005E0CFD">
      <w:pPr>
        <w:spacing w:line="360" w:lineRule="auto"/>
        <w:rPr>
          <w:rFonts w:ascii="Arial" w:hAnsi="Arial" w:cs="Arial"/>
          <w:b/>
        </w:rPr>
      </w:pPr>
    </w:p>
    <w:p w14:paraId="0CB5F9B7" w14:textId="77777777" w:rsidR="00303CBB" w:rsidRDefault="00303CBB" w:rsidP="005E0CFD">
      <w:pPr>
        <w:spacing w:line="360" w:lineRule="auto"/>
        <w:rPr>
          <w:rFonts w:ascii="Arial" w:hAnsi="Arial" w:cs="Arial"/>
          <w:b/>
        </w:rPr>
      </w:pPr>
    </w:p>
    <w:p w14:paraId="3C399149" w14:textId="77777777" w:rsidR="00303CBB" w:rsidRPr="00FC2E96" w:rsidRDefault="00303CBB" w:rsidP="005E0CFD">
      <w:pPr>
        <w:spacing w:line="360" w:lineRule="auto"/>
        <w:rPr>
          <w:rFonts w:ascii="Arial" w:hAnsi="Arial" w:cs="Arial"/>
          <w:b/>
        </w:rPr>
      </w:pPr>
    </w:p>
    <w:p w14:paraId="07877304" w14:textId="06761D38" w:rsidR="00303CBB" w:rsidRDefault="00835760" w:rsidP="00B86FE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Projektarbeit „Webprogrammierung / Frontend Development 1“</w:t>
      </w:r>
    </w:p>
    <w:p w14:paraId="7C4B9162" w14:textId="7B70796F" w:rsidR="00835760" w:rsidRDefault="00835760" w:rsidP="00B86FE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Herbstsemester 2021</w:t>
      </w:r>
    </w:p>
    <w:p w14:paraId="20003274" w14:textId="77777777" w:rsidR="006D3D0E" w:rsidRPr="00C212F4" w:rsidRDefault="006D3D0E" w:rsidP="005E0CFD">
      <w:pPr>
        <w:spacing w:line="360" w:lineRule="auto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804"/>
      </w:tblGrid>
      <w:tr w:rsidR="00835760" w:rsidRPr="001B2394" w14:paraId="697BACC6" w14:textId="77777777" w:rsidTr="00835760">
        <w:trPr>
          <w:trHeight w:val="561"/>
        </w:trPr>
        <w:tc>
          <w:tcPr>
            <w:tcW w:w="2122" w:type="dxa"/>
          </w:tcPr>
          <w:p w14:paraId="5EBB0464" w14:textId="5C61ECD1" w:rsidR="00835760" w:rsidRPr="005E0CFD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Projektname</w:t>
            </w:r>
          </w:p>
        </w:tc>
        <w:tc>
          <w:tcPr>
            <w:tcW w:w="6804" w:type="dxa"/>
          </w:tcPr>
          <w:p w14:paraId="47A4678A" w14:textId="74A02450" w:rsidR="00835760" w:rsidRPr="00835760" w:rsidRDefault="00835760" w:rsidP="005E0CFD">
            <w:pPr>
              <w:spacing w:before="10" w:after="10" w:line="360" w:lineRule="auto"/>
              <w:rPr>
                <w:rFonts w:ascii="Arial" w:hAnsi="Arial" w:cs="Arial"/>
                <w:bCs/>
                <w:lang w:val="de-CH"/>
              </w:rPr>
            </w:pPr>
          </w:p>
        </w:tc>
      </w:tr>
      <w:tr w:rsidR="00835760" w:rsidRPr="001B2394" w14:paraId="5510467E" w14:textId="016057D5" w:rsidTr="00835760">
        <w:trPr>
          <w:trHeight w:val="556"/>
        </w:trPr>
        <w:tc>
          <w:tcPr>
            <w:tcW w:w="2122" w:type="dxa"/>
          </w:tcPr>
          <w:p w14:paraId="429C44B6" w14:textId="0776D398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Projektgruppe</w:t>
            </w:r>
          </w:p>
        </w:tc>
        <w:tc>
          <w:tcPr>
            <w:tcW w:w="6804" w:type="dxa"/>
          </w:tcPr>
          <w:p w14:paraId="0004D948" w14:textId="24EF95F4" w:rsidR="00835760" w:rsidRPr="001B2394" w:rsidRDefault="00835760" w:rsidP="005E0CFD">
            <w:pPr>
              <w:spacing w:before="10" w:after="10" w:line="360" w:lineRule="auto"/>
              <w:rPr>
                <w:rFonts w:ascii="Arial" w:hAnsi="Arial" w:cs="Arial"/>
                <w:lang w:val="de-CH"/>
              </w:rPr>
            </w:pPr>
          </w:p>
        </w:tc>
      </w:tr>
      <w:tr w:rsidR="00835760" w:rsidRPr="00FC2E96" w14:paraId="7F6C29A0" w14:textId="364F0866" w:rsidTr="00835760">
        <w:trPr>
          <w:trHeight w:val="833"/>
        </w:trPr>
        <w:tc>
          <w:tcPr>
            <w:tcW w:w="2122" w:type="dxa"/>
          </w:tcPr>
          <w:p w14:paraId="70FB78D1" w14:textId="77777777" w:rsidR="00744C06" w:rsidRDefault="00744C06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der </w:t>
            </w:r>
          </w:p>
          <w:p w14:paraId="6C6D3779" w14:textId="1623A847" w:rsidR="00835760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Projektmitglieder</w:t>
            </w:r>
          </w:p>
        </w:tc>
        <w:tc>
          <w:tcPr>
            <w:tcW w:w="6804" w:type="dxa"/>
          </w:tcPr>
          <w:p w14:paraId="7FA21574" w14:textId="77777777" w:rsidR="00835760" w:rsidRDefault="00835760" w:rsidP="00426E75">
            <w:pPr>
              <w:spacing w:before="10" w:after="10" w:line="360" w:lineRule="auto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-</w:t>
            </w:r>
          </w:p>
          <w:p w14:paraId="00D82766" w14:textId="081E1242" w:rsidR="00835760" w:rsidRPr="003303BE" w:rsidRDefault="00835760" w:rsidP="00426E75">
            <w:pPr>
              <w:spacing w:before="10" w:after="10" w:line="360" w:lineRule="auto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-</w:t>
            </w:r>
          </w:p>
        </w:tc>
      </w:tr>
      <w:tr w:rsidR="00835760" w:rsidRPr="00FC2E96" w14:paraId="2557B318" w14:textId="14C517BF" w:rsidTr="00835760">
        <w:trPr>
          <w:trHeight w:val="1412"/>
        </w:trPr>
        <w:tc>
          <w:tcPr>
            <w:tcW w:w="2122" w:type="dxa"/>
          </w:tcPr>
          <w:p w14:paraId="1C40C791" w14:textId="77777777" w:rsidR="00744C06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 w:rsidRPr="00835760">
              <w:rPr>
                <w:rFonts w:ascii="Arial" w:hAnsi="Arial" w:cs="Arial"/>
                <w:b/>
              </w:rPr>
              <w:t xml:space="preserve">Kurzbeschreibung des geplanten </w:t>
            </w:r>
          </w:p>
          <w:p w14:paraId="7385DA75" w14:textId="1BEE33AA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 w:rsidRPr="00835760">
              <w:rPr>
                <w:rFonts w:ascii="Arial" w:hAnsi="Arial" w:cs="Arial"/>
                <w:b/>
              </w:rPr>
              <w:t>Projekts</w:t>
            </w:r>
          </w:p>
        </w:tc>
        <w:tc>
          <w:tcPr>
            <w:tcW w:w="6804" w:type="dxa"/>
          </w:tcPr>
          <w:p w14:paraId="711A9F21" w14:textId="323C074C" w:rsidR="00835760" w:rsidRPr="00FC2E96" w:rsidRDefault="00835760" w:rsidP="00E54357">
            <w:pPr>
              <w:spacing w:before="10" w:after="10" w:line="360" w:lineRule="auto"/>
              <w:rPr>
                <w:rFonts w:ascii="Arial" w:hAnsi="Arial" w:cs="Arial"/>
              </w:rPr>
            </w:pPr>
          </w:p>
        </w:tc>
      </w:tr>
      <w:tr w:rsidR="00835760" w:rsidRPr="00FC2E96" w14:paraId="4BC2B1C5" w14:textId="18F39C79" w:rsidTr="00835760">
        <w:trPr>
          <w:trHeight w:val="992"/>
        </w:trPr>
        <w:tc>
          <w:tcPr>
            <w:tcW w:w="2122" w:type="dxa"/>
          </w:tcPr>
          <w:p w14:paraId="307E6E2C" w14:textId="20A8D70F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 w:rsidRPr="00835760">
              <w:rPr>
                <w:rFonts w:ascii="Arial" w:hAnsi="Arial" w:cs="Arial"/>
                <w:b/>
              </w:rPr>
              <w:t>Beschreibung der Idee</w:t>
            </w:r>
          </w:p>
        </w:tc>
        <w:tc>
          <w:tcPr>
            <w:tcW w:w="6804" w:type="dxa"/>
          </w:tcPr>
          <w:p w14:paraId="7D554846" w14:textId="7EB6ACC5" w:rsidR="00835760" w:rsidRDefault="00835760" w:rsidP="00E54357">
            <w:pPr>
              <w:spacing w:before="10" w:after="10" w:line="360" w:lineRule="auto"/>
              <w:rPr>
                <w:rFonts w:ascii="Arial" w:hAnsi="Arial" w:cs="Arial"/>
              </w:rPr>
            </w:pPr>
          </w:p>
        </w:tc>
      </w:tr>
      <w:tr w:rsidR="00835760" w:rsidRPr="00FC2E96" w14:paraId="03783282" w14:textId="5E940EAB" w:rsidTr="00835760">
        <w:trPr>
          <w:trHeight w:val="553"/>
        </w:trPr>
        <w:tc>
          <w:tcPr>
            <w:tcW w:w="2122" w:type="dxa"/>
          </w:tcPr>
          <w:p w14:paraId="072AB4A7" w14:textId="351A2CB4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Ziele </w:t>
            </w:r>
          </w:p>
        </w:tc>
        <w:tc>
          <w:tcPr>
            <w:tcW w:w="6804" w:type="dxa"/>
          </w:tcPr>
          <w:p w14:paraId="0C61153B" w14:textId="51302CAD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</w:rPr>
            </w:pPr>
          </w:p>
        </w:tc>
      </w:tr>
      <w:tr w:rsidR="00835760" w:rsidRPr="00FC2E96" w14:paraId="5C645F03" w14:textId="77777777" w:rsidTr="00835760">
        <w:trPr>
          <w:trHeight w:val="547"/>
        </w:trPr>
        <w:tc>
          <w:tcPr>
            <w:tcW w:w="2122" w:type="dxa"/>
          </w:tcPr>
          <w:p w14:paraId="5D7C85FE" w14:textId="77777777" w:rsidR="00B86FE3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Funktionen</w:t>
            </w:r>
            <w:r w:rsidR="00B86FE3">
              <w:rPr>
                <w:rFonts w:ascii="Arial" w:hAnsi="Arial" w:cs="Arial"/>
                <w:b/>
              </w:rPr>
              <w:t xml:space="preserve"> mit </w:t>
            </w:r>
          </w:p>
          <w:p w14:paraId="093F2503" w14:textId="127EB9CC" w:rsidR="00835760" w:rsidRDefault="00B86FE3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Priorisierung</w:t>
            </w:r>
          </w:p>
        </w:tc>
        <w:tc>
          <w:tcPr>
            <w:tcW w:w="6804" w:type="dxa"/>
          </w:tcPr>
          <w:p w14:paraId="567B89DA" w14:textId="77777777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</w:rPr>
            </w:pPr>
          </w:p>
        </w:tc>
      </w:tr>
      <w:tr w:rsidR="00835760" w:rsidRPr="00FC2E96" w14:paraId="0BC50179" w14:textId="77777777" w:rsidTr="00835760">
        <w:tc>
          <w:tcPr>
            <w:tcW w:w="2122" w:type="dxa"/>
          </w:tcPr>
          <w:p w14:paraId="06BD3FFF" w14:textId="242A9FBD" w:rsidR="00835760" w:rsidRDefault="00835760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Herausforderungen</w:t>
            </w:r>
          </w:p>
        </w:tc>
        <w:tc>
          <w:tcPr>
            <w:tcW w:w="6804" w:type="dxa"/>
          </w:tcPr>
          <w:p w14:paraId="254CBB95" w14:textId="77777777" w:rsidR="00835760" w:rsidRPr="00FC2E96" w:rsidRDefault="00835760" w:rsidP="005E0CFD">
            <w:pPr>
              <w:spacing w:before="10" w:after="10" w:line="360" w:lineRule="auto"/>
              <w:rPr>
                <w:rFonts w:ascii="Arial" w:hAnsi="Arial" w:cs="Arial"/>
              </w:rPr>
            </w:pPr>
          </w:p>
        </w:tc>
      </w:tr>
      <w:tr w:rsidR="00B86FE3" w:rsidRPr="00FC2E96" w14:paraId="06801187" w14:textId="77777777" w:rsidTr="00835760">
        <w:tc>
          <w:tcPr>
            <w:tcW w:w="2122" w:type="dxa"/>
          </w:tcPr>
          <w:p w14:paraId="3C893D97" w14:textId="77777777" w:rsidR="00B86FE3" w:rsidRDefault="00B86FE3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Geplante </w:t>
            </w:r>
          </w:p>
          <w:p w14:paraId="2B990D22" w14:textId="18E8F845" w:rsidR="00B86FE3" w:rsidRDefault="00B86FE3" w:rsidP="005E0CFD">
            <w:pPr>
              <w:spacing w:before="10" w:after="1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Visualisierung</w:t>
            </w:r>
          </w:p>
        </w:tc>
        <w:tc>
          <w:tcPr>
            <w:tcW w:w="6804" w:type="dxa"/>
          </w:tcPr>
          <w:p w14:paraId="2999A5F3" w14:textId="4B0599AA" w:rsidR="00B86FE3" w:rsidRPr="00B86FE3" w:rsidRDefault="00B86FE3" w:rsidP="005E0CFD">
            <w:pPr>
              <w:spacing w:before="10" w:after="10" w:line="360" w:lineRule="auto"/>
              <w:rPr>
                <w:rFonts w:ascii="Arial" w:hAnsi="Arial" w:cs="Arial"/>
                <w:i/>
                <w:iCs/>
              </w:rPr>
            </w:pPr>
            <w:r w:rsidRPr="00B86FE3">
              <w:rPr>
                <w:rFonts w:ascii="Arial" w:hAnsi="Arial" w:cs="Arial"/>
                <w:i/>
                <w:iCs/>
              </w:rPr>
              <w:t>Skizze oder bildliche Beschreibung</w:t>
            </w:r>
          </w:p>
        </w:tc>
      </w:tr>
    </w:tbl>
    <w:p w14:paraId="26D3C61C" w14:textId="77777777" w:rsidR="00FB02AB" w:rsidRDefault="00FB02AB" w:rsidP="00835760">
      <w:pPr>
        <w:spacing w:line="360" w:lineRule="auto"/>
        <w:rPr>
          <w:rFonts w:ascii="Arial" w:hAnsi="Arial" w:cs="Arial"/>
          <w:lang w:val="en-US"/>
        </w:rPr>
      </w:pPr>
    </w:p>
    <w:sectPr w:rsidR="00FB02AB">
      <w:footerReference w:type="default" r:id="rId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4178" w14:textId="77777777" w:rsidR="00FF784C" w:rsidRDefault="00FF784C" w:rsidP="005E0CFD">
      <w:r>
        <w:separator/>
      </w:r>
    </w:p>
  </w:endnote>
  <w:endnote w:type="continuationSeparator" w:id="0">
    <w:p w14:paraId="2F129874" w14:textId="77777777" w:rsidR="00FF784C" w:rsidRDefault="00FF784C" w:rsidP="005E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71966677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1F609C" w14:textId="52503855" w:rsidR="005E0CFD" w:rsidRPr="005E0CFD" w:rsidRDefault="005E0CFD">
            <w:pPr>
              <w:pStyle w:val="Fuzeile"/>
              <w:jc w:val="center"/>
              <w:rPr>
                <w:rFonts w:ascii="Arial" w:hAnsi="Arial" w:cs="Arial"/>
              </w:rPr>
            </w:pPr>
            <w:r w:rsidRPr="005E0CFD">
              <w:rPr>
                <w:rFonts w:ascii="Arial" w:hAnsi="Arial" w:cs="Arial"/>
              </w:rPr>
              <w:t xml:space="preserve">Seite </w:t>
            </w:r>
            <w:r w:rsidRPr="005E0CFD">
              <w:rPr>
                <w:rFonts w:ascii="Arial" w:hAnsi="Arial" w:cs="Arial"/>
              </w:rPr>
              <w:fldChar w:fldCharType="begin"/>
            </w:r>
            <w:r w:rsidRPr="005E0CFD">
              <w:rPr>
                <w:rFonts w:ascii="Arial" w:hAnsi="Arial" w:cs="Arial"/>
              </w:rPr>
              <w:instrText>PAGE</w:instrText>
            </w:r>
            <w:r w:rsidRPr="005E0CFD">
              <w:rPr>
                <w:rFonts w:ascii="Arial" w:hAnsi="Arial" w:cs="Arial"/>
              </w:rPr>
              <w:fldChar w:fldCharType="separate"/>
            </w:r>
            <w:r w:rsidRPr="005E0CFD">
              <w:rPr>
                <w:rFonts w:ascii="Arial" w:hAnsi="Arial" w:cs="Arial"/>
              </w:rPr>
              <w:t>2</w:t>
            </w:r>
            <w:r w:rsidRPr="005E0CFD">
              <w:rPr>
                <w:rFonts w:ascii="Arial" w:hAnsi="Arial" w:cs="Arial"/>
              </w:rPr>
              <w:fldChar w:fldCharType="end"/>
            </w:r>
            <w:r w:rsidRPr="005E0CFD">
              <w:rPr>
                <w:rFonts w:ascii="Arial" w:hAnsi="Arial" w:cs="Arial"/>
              </w:rPr>
              <w:t xml:space="preserve"> von </w:t>
            </w:r>
            <w:r w:rsidRPr="005E0CFD">
              <w:rPr>
                <w:rFonts w:ascii="Arial" w:hAnsi="Arial" w:cs="Arial"/>
              </w:rPr>
              <w:fldChar w:fldCharType="begin"/>
            </w:r>
            <w:r w:rsidRPr="005E0CFD">
              <w:rPr>
                <w:rFonts w:ascii="Arial" w:hAnsi="Arial" w:cs="Arial"/>
              </w:rPr>
              <w:instrText>NUMPAGES</w:instrText>
            </w:r>
            <w:r w:rsidRPr="005E0CFD">
              <w:rPr>
                <w:rFonts w:ascii="Arial" w:hAnsi="Arial" w:cs="Arial"/>
              </w:rPr>
              <w:fldChar w:fldCharType="separate"/>
            </w:r>
            <w:r w:rsidRPr="005E0CFD">
              <w:rPr>
                <w:rFonts w:ascii="Arial" w:hAnsi="Arial" w:cs="Arial"/>
              </w:rPr>
              <w:t>2</w:t>
            </w:r>
            <w:r w:rsidRPr="005E0CFD">
              <w:rPr>
                <w:rFonts w:ascii="Arial" w:hAnsi="Arial" w:cs="Arial"/>
              </w:rPr>
              <w:fldChar w:fldCharType="end"/>
            </w:r>
          </w:p>
        </w:sdtContent>
      </w:sdt>
    </w:sdtContent>
  </w:sdt>
  <w:p w14:paraId="0C5C6D19" w14:textId="77777777" w:rsidR="005E0CFD" w:rsidRPr="005E0CFD" w:rsidRDefault="005E0CFD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91DD" w14:textId="77777777" w:rsidR="00FF784C" w:rsidRDefault="00FF784C" w:rsidP="005E0CFD">
      <w:r>
        <w:separator/>
      </w:r>
    </w:p>
  </w:footnote>
  <w:footnote w:type="continuationSeparator" w:id="0">
    <w:p w14:paraId="616C5DAB" w14:textId="77777777" w:rsidR="00FF784C" w:rsidRDefault="00FF784C" w:rsidP="005E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883F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0594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630640"/>
    <w:multiLevelType w:val="hybridMultilevel"/>
    <w:tmpl w:val="011CF9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2D0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" w15:restartNumberingAfterBreak="0">
    <w:nsid w:val="0F4865D8"/>
    <w:multiLevelType w:val="hybridMultilevel"/>
    <w:tmpl w:val="D6FE8C6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EB4FB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 w15:restartNumberingAfterBreak="0">
    <w:nsid w:val="2C61538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7" w15:restartNumberingAfterBreak="0">
    <w:nsid w:val="3B043DD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8" w15:restartNumberingAfterBreak="0">
    <w:nsid w:val="4DBF6839"/>
    <w:multiLevelType w:val="hybridMultilevel"/>
    <w:tmpl w:val="90769B5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872252"/>
    <w:multiLevelType w:val="hybridMultilevel"/>
    <w:tmpl w:val="D2DCE566"/>
    <w:lvl w:ilvl="0" w:tplc="2F8C8A1A">
      <w:start w:val="2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A414B"/>
    <w:multiLevelType w:val="hybridMultilevel"/>
    <w:tmpl w:val="B0543CB6"/>
    <w:lvl w:ilvl="0" w:tplc="2F8C8A1A">
      <w:start w:val="2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F6E1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 w15:restartNumberingAfterBreak="0">
    <w:nsid w:val="6375540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47A748B"/>
    <w:multiLevelType w:val="hybridMultilevel"/>
    <w:tmpl w:val="AE3CD250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94124C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5" w15:restartNumberingAfterBreak="0">
    <w:nsid w:val="69E427C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 w15:restartNumberingAfterBreak="0">
    <w:nsid w:val="6A0520CD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12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15"/>
  </w:num>
  <w:num w:numId="11">
    <w:abstractNumId w:val="9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CD"/>
    <w:rsid w:val="00011F15"/>
    <w:rsid w:val="00017C30"/>
    <w:rsid w:val="0002027B"/>
    <w:rsid w:val="00047655"/>
    <w:rsid w:val="00053990"/>
    <w:rsid w:val="00094BE9"/>
    <w:rsid w:val="000A14F1"/>
    <w:rsid w:val="00120A31"/>
    <w:rsid w:val="0013190F"/>
    <w:rsid w:val="00140F17"/>
    <w:rsid w:val="0016598D"/>
    <w:rsid w:val="001975DD"/>
    <w:rsid w:val="001A1BF6"/>
    <w:rsid w:val="001B2394"/>
    <w:rsid w:val="001B71E5"/>
    <w:rsid w:val="00220EE8"/>
    <w:rsid w:val="00244729"/>
    <w:rsid w:val="002449EF"/>
    <w:rsid w:val="00251007"/>
    <w:rsid w:val="00303CBB"/>
    <w:rsid w:val="00321FFE"/>
    <w:rsid w:val="003303BE"/>
    <w:rsid w:val="00342028"/>
    <w:rsid w:val="00361976"/>
    <w:rsid w:val="003B0EB1"/>
    <w:rsid w:val="003B39D5"/>
    <w:rsid w:val="003C2CC1"/>
    <w:rsid w:val="003E441C"/>
    <w:rsid w:val="00402A43"/>
    <w:rsid w:val="004047D1"/>
    <w:rsid w:val="00426E75"/>
    <w:rsid w:val="004477FE"/>
    <w:rsid w:val="004A653B"/>
    <w:rsid w:val="004C20C6"/>
    <w:rsid w:val="00513176"/>
    <w:rsid w:val="005338F6"/>
    <w:rsid w:val="005367C0"/>
    <w:rsid w:val="0058496B"/>
    <w:rsid w:val="005A43D3"/>
    <w:rsid w:val="005E0CFD"/>
    <w:rsid w:val="00651C23"/>
    <w:rsid w:val="006644D9"/>
    <w:rsid w:val="006B53FA"/>
    <w:rsid w:val="006D3D0E"/>
    <w:rsid w:val="006D6CB1"/>
    <w:rsid w:val="00721808"/>
    <w:rsid w:val="00744C06"/>
    <w:rsid w:val="00761156"/>
    <w:rsid w:val="007C5009"/>
    <w:rsid w:val="00806609"/>
    <w:rsid w:val="0081373C"/>
    <w:rsid w:val="008228D2"/>
    <w:rsid w:val="00835760"/>
    <w:rsid w:val="00841271"/>
    <w:rsid w:val="0089393A"/>
    <w:rsid w:val="00900070"/>
    <w:rsid w:val="00906550"/>
    <w:rsid w:val="00932A44"/>
    <w:rsid w:val="009606EB"/>
    <w:rsid w:val="009C2EE7"/>
    <w:rsid w:val="009E168E"/>
    <w:rsid w:val="009F0E4D"/>
    <w:rsid w:val="00A00DCD"/>
    <w:rsid w:val="00A13011"/>
    <w:rsid w:val="00A26775"/>
    <w:rsid w:val="00A70118"/>
    <w:rsid w:val="00AB487E"/>
    <w:rsid w:val="00B04005"/>
    <w:rsid w:val="00B249AC"/>
    <w:rsid w:val="00B7624A"/>
    <w:rsid w:val="00B77074"/>
    <w:rsid w:val="00B868B8"/>
    <w:rsid w:val="00B86FE3"/>
    <w:rsid w:val="00BA1C2A"/>
    <w:rsid w:val="00BF3A9E"/>
    <w:rsid w:val="00C0169F"/>
    <w:rsid w:val="00C212F4"/>
    <w:rsid w:val="00C56AC1"/>
    <w:rsid w:val="00C5701C"/>
    <w:rsid w:val="00C67826"/>
    <w:rsid w:val="00C83CAD"/>
    <w:rsid w:val="00CB22E3"/>
    <w:rsid w:val="00D0605A"/>
    <w:rsid w:val="00D357EA"/>
    <w:rsid w:val="00D8070A"/>
    <w:rsid w:val="00DB19BA"/>
    <w:rsid w:val="00E456E0"/>
    <w:rsid w:val="00E54357"/>
    <w:rsid w:val="00E7545D"/>
    <w:rsid w:val="00E8594D"/>
    <w:rsid w:val="00EA36F6"/>
    <w:rsid w:val="00EA4872"/>
    <w:rsid w:val="00EB4219"/>
    <w:rsid w:val="00EC6B98"/>
    <w:rsid w:val="00EE7DC4"/>
    <w:rsid w:val="00EF7BD1"/>
    <w:rsid w:val="00F25C59"/>
    <w:rsid w:val="00F518EF"/>
    <w:rsid w:val="00F64D1F"/>
    <w:rsid w:val="00FB02AB"/>
    <w:rsid w:val="00FB11F9"/>
    <w:rsid w:val="00FB2830"/>
    <w:rsid w:val="00FC2E96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ABB189"/>
  <w15:chartTrackingRefBased/>
  <w15:docId w15:val="{C998BFAE-9DEB-4F91-B5CD-1DF12822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Frutiger 45" w:hAnsi="Frutiger 45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360"/>
    </w:pPr>
    <w:rPr>
      <w:rFonts w:ascii="Frutiger 45" w:hAnsi="Frutiger 45"/>
      <w:sz w:val="24"/>
    </w:rPr>
  </w:style>
  <w:style w:type="paragraph" w:styleId="Textkrper">
    <w:name w:val="Body Text"/>
    <w:basedOn w:val="Standard"/>
    <w:rPr>
      <w:rFonts w:ascii="Frutiger 45" w:hAnsi="Frutiger 45"/>
      <w:sz w:val="24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rsid w:val="00A2677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1975D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1975DD"/>
    <w:rPr>
      <w:rFonts w:ascii="Segoe UI" w:hAnsi="Segoe UI" w:cs="Segoe UI"/>
      <w:sz w:val="18"/>
      <w:szCs w:val="18"/>
      <w:lang w:val="de-DE" w:eastAsia="de-DE"/>
    </w:rPr>
  </w:style>
  <w:style w:type="paragraph" w:styleId="Kopfzeile">
    <w:name w:val="header"/>
    <w:basedOn w:val="Standard"/>
    <w:link w:val="KopfzeileZchn"/>
    <w:rsid w:val="005E0C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E0CFD"/>
  </w:style>
  <w:style w:type="paragraph" w:styleId="Fuzeile">
    <w:name w:val="footer"/>
    <w:basedOn w:val="Standard"/>
    <w:link w:val="FuzeileZchn"/>
    <w:uiPriority w:val="99"/>
    <w:rsid w:val="005E0C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HW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HWT.DOT</Template>
  <TotalTime>0</TotalTime>
  <Pages>1</Pages>
  <Words>33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7000 Chur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H. Schiller</dc:creator>
  <cp:keywords/>
  <cp:lastModifiedBy>Müller Elham</cp:lastModifiedBy>
  <cp:revision>5</cp:revision>
  <cp:lastPrinted>2014-08-27T09:42:00Z</cp:lastPrinted>
  <dcterms:created xsi:type="dcterms:W3CDTF">2021-09-15T09:19:00Z</dcterms:created>
  <dcterms:modified xsi:type="dcterms:W3CDTF">2021-09-15T09:29:00Z</dcterms:modified>
</cp:coreProperties>
</file>